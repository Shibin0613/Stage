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4212" w14:textId="5E32D2D7" w:rsidR="00E20EB2" w:rsidRPr="00730F2F" w:rsidRDefault="00451513" w:rsidP="005D77C7">
      <w:pPr>
        <w:pStyle w:val="Heading1"/>
      </w:pPr>
      <w:r w:rsidRPr="00451513">
        <w:t>Deskundigheidsverklaring beoordelaar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74"/>
        <w:gridCol w:w="564"/>
        <w:gridCol w:w="5524"/>
      </w:tblGrid>
      <w:tr w:rsidR="00451513" w14:paraId="14BB4282" w14:textId="77777777" w:rsidTr="0022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02085541" w14:textId="77777777" w:rsidR="00451513" w:rsidRDefault="00451513" w:rsidP="00D929A7">
            <w:pPr>
              <w:rPr>
                <w:b/>
              </w:rPr>
            </w:pPr>
            <w:r w:rsidRPr="00226992">
              <w:rPr>
                <w:b/>
                <w:color w:val="FFFFFF" w:themeColor="background1"/>
              </w:rPr>
              <w:t>Instellingsinformatie</w:t>
            </w:r>
          </w:p>
        </w:tc>
      </w:tr>
      <w:tr w:rsidR="00451513" w14:paraId="285E1C2C" w14:textId="77777777" w:rsidTr="00D3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14:paraId="6EF328ED" w14:textId="77777777" w:rsidR="00451513" w:rsidRDefault="00451513" w:rsidP="00D929A7">
            <w:r>
              <w:t>Onderwijsinstelling</w:t>
            </w:r>
          </w:p>
        </w:tc>
        <w:tc>
          <w:tcPr>
            <w:tcW w:w="3359" w:type="pct"/>
            <w:gridSpan w:val="2"/>
          </w:tcPr>
          <w:p w14:paraId="017609AE" w14:textId="77777777" w:rsidR="00451513" w:rsidRPr="007D336C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D8A" w14:paraId="0B42ACB8" w14:textId="77777777" w:rsidTr="005D7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 w:val="restart"/>
          </w:tcPr>
          <w:p w14:paraId="3D6B9429" w14:textId="77777777" w:rsidR="001A7D8A" w:rsidRDefault="001A7D8A" w:rsidP="001A7D8A">
            <w:r>
              <w:t>Kwalificatiedossiers</w:t>
            </w:r>
          </w:p>
        </w:tc>
        <w:sdt>
          <w:sdtPr>
            <w:id w:val="1245608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631FB582" w14:textId="37431285" w:rsidR="001A7D8A" w:rsidRPr="007D336C" w:rsidRDefault="001A7D8A" w:rsidP="001A7D8A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52831ED5" w14:textId="468586E4" w:rsidR="001A7D8A" w:rsidRPr="001A7D8A" w:rsidRDefault="001A7D8A" w:rsidP="001A7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t>Business Services</w:t>
            </w:r>
          </w:p>
        </w:tc>
      </w:tr>
      <w:tr w:rsidR="001A7D8A" w14:paraId="43154868" w14:textId="77777777" w:rsidTr="005D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2745E6A0" w14:textId="77777777" w:rsidR="001A7D8A" w:rsidRDefault="001A7D8A" w:rsidP="001A7D8A"/>
        </w:tc>
        <w:sdt>
          <w:sdtPr>
            <w:id w:val="1992061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3FAD4C4F" w14:textId="6D4CD45B" w:rsidR="001A7D8A" w:rsidRDefault="001A7D8A" w:rsidP="001A7D8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765557C6" w14:textId="0B94A8DB" w:rsidR="001A7D8A" w:rsidRDefault="001A7D8A" w:rsidP="001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Commercie</w:t>
            </w:r>
          </w:p>
        </w:tc>
      </w:tr>
      <w:tr w:rsidR="001A7D8A" w14:paraId="6C3672CB" w14:textId="77777777" w:rsidTr="005D7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17E8D26F" w14:textId="77777777" w:rsidR="001A7D8A" w:rsidRDefault="001A7D8A" w:rsidP="001A7D8A"/>
        </w:tc>
        <w:sdt>
          <w:sdtPr>
            <w:id w:val="-2045664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59DD99A8" w14:textId="21A4469C" w:rsidR="001A7D8A" w:rsidRPr="00C115BA" w:rsidRDefault="001A7D8A" w:rsidP="001A7D8A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255C97C0" w14:textId="611E8CBC" w:rsidR="001A7D8A" w:rsidRPr="001A7D8A" w:rsidRDefault="001A7D8A" w:rsidP="001A7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A7D8A">
              <w:t>ICT support</w:t>
            </w:r>
          </w:p>
        </w:tc>
      </w:tr>
      <w:tr w:rsidR="001A7D8A" w14:paraId="648B0124" w14:textId="77777777" w:rsidTr="001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3227E0F7" w14:textId="77777777" w:rsidR="001A7D8A" w:rsidRDefault="001A7D8A" w:rsidP="001A7D8A"/>
        </w:tc>
        <w:sdt>
          <w:sdtPr>
            <w:id w:val="-34433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3EEE37A7" w14:textId="037633A8" w:rsidR="001A7D8A" w:rsidRPr="007D336C" w:rsidRDefault="001A7D8A" w:rsidP="001A7D8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53D9C5ED" w14:textId="6C09E475" w:rsidR="001A7D8A" w:rsidRPr="001A7D8A" w:rsidRDefault="001A7D8A" w:rsidP="001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D8A">
              <w:t>IT systems and devices</w:t>
            </w:r>
          </w:p>
        </w:tc>
      </w:tr>
      <w:tr w:rsidR="001A7D8A" w14:paraId="3C905F60" w14:textId="77777777" w:rsidTr="005D7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43B7BF6F" w14:textId="77777777" w:rsidR="001A7D8A" w:rsidRDefault="001A7D8A" w:rsidP="001A7D8A"/>
        </w:tc>
        <w:sdt>
          <w:sdtPr>
            <w:id w:val="-78326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7B37DABD" w14:textId="00A53128" w:rsidR="001A7D8A" w:rsidRPr="007D336C" w:rsidRDefault="001A7D8A" w:rsidP="001A7D8A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28CF8790" w14:textId="528E4660" w:rsidR="001A7D8A" w:rsidRPr="001A7D8A" w:rsidRDefault="001A7D8A" w:rsidP="001A7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>
              <w:t>Retail</w:t>
            </w:r>
          </w:p>
        </w:tc>
      </w:tr>
      <w:tr w:rsidR="001A7D8A" w14:paraId="709CA8B3" w14:textId="77777777" w:rsidTr="005D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0105CACD" w14:textId="77777777" w:rsidR="001A7D8A" w:rsidRDefault="001A7D8A" w:rsidP="001A7D8A"/>
        </w:tc>
        <w:sdt>
          <w:sdtPr>
            <w:id w:val="-1388189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5641C089" w14:textId="08A0DB49" w:rsidR="001A7D8A" w:rsidRDefault="001A7D8A" w:rsidP="001A7D8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33842C1A" w14:textId="372EC40A" w:rsidR="001A7D8A" w:rsidRDefault="001A7D8A" w:rsidP="001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Servicemedewerker</w:t>
            </w:r>
          </w:p>
        </w:tc>
      </w:tr>
      <w:tr w:rsidR="001A7D8A" w14:paraId="66A7DF39" w14:textId="77777777" w:rsidTr="005D7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4AC31F7D" w14:textId="77777777" w:rsidR="001A7D8A" w:rsidRDefault="001A7D8A" w:rsidP="001A7D8A"/>
        </w:tc>
        <w:sdt>
          <w:sdtPr>
            <w:id w:val="1126662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3A9BE5E3" w14:textId="3DFDCB05" w:rsidR="001A7D8A" w:rsidRDefault="001A7D8A" w:rsidP="001A7D8A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09CF0963" w14:textId="18239471" w:rsidR="001A7D8A" w:rsidRDefault="001A7D8A" w:rsidP="001A7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</w:tr>
      <w:tr w:rsidR="001A7D8A" w14:paraId="5F5F049C" w14:textId="77777777" w:rsidTr="005D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1237FDF4" w14:textId="77777777" w:rsidR="001A7D8A" w:rsidRDefault="001A7D8A" w:rsidP="001A7D8A"/>
        </w:tc>
        <w:sdt>
          <w:sdtPr>
            <w:id w:val="-1681034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09163E21" w14:textId="62877159" w:rsidR="001A7D8A" w:rsidRDefault="001A7D8A" w:rsidP="001A7D8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355A2C37" w14:textId="2802809A" w:rsidR="001A7D8A" w:rsidRDefault="001A7D8A" w:rsidP="001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Veiligheid en vakmanschap</w:t>
            </w:r>
          </w:p>
        </w:tc>
      </w:tr>
      <w:tr w:rsidR="001A7D8A" w14:paraId="37601113" w14:textId="77777777" w:rsidTr="005D7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Merge/>
          </w:tcPr>
          <w:p w14:paraId="54E07DC8" w14:textId="77777777" w:rsidR="001A7D8A" w:rsidRDefault="001A7D8A" w:rsidP="001A7D8A"/>
        </w:tc>
        <w:sdt>
          <w:sdtPr>
            <w:id w:val="-1688514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" w:type="pct"/>
                <w:vAlign w:val="center"/>
              </w:tcPr>
              <w:p w14:paraId="4346386C" w14:textId="25EAFD6E" w:rsidR="001A7D8A" w:rsidRPr="00110161" w:rsidRDefault="001A7D8A" w:rsidP="001A7D8A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 w:rsidRPr="00762A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48" w:type="pct"/>
          </w:tcPr>
          <w:p w14:paraId="77EF6E1C" w14:textId="030C6DB7" w:rsidR="001A7D8A" w:rsidRDefault="001A7D8A" w:rsidP="001A7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Anders, namelijk:</w:t>
            </w:r>
          </w:p>
        </w:tc>
      </w:tr>
    </w:tbl>
    <w:p w14:paraId="1D4A953C" w14:textId="02A69904" w:rsidR="002B4260" w:rsidRDefault="002B4260" w:rsidP="00451513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72"/>
        <w:gridCol w:w="6090"/>
      </w:tblGrid>
      <w:tr w:rsidR="00451513" w14:paraId="7DD1ADB4" w14:textId="77777777" w:rsidTr="0022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41C00020" w14:textId="77777777" w:rsidR="00451513" w:rsidRPr="00AC3DB8" w:rsidRDefault="00451513" w:rsidP="00D929A7">
            <w:pPr>
              <w:rPr>
                <w:b/>
              </w:rPr>
            </w:pPr>
            <w:r w:rsidRPr="00226992">
              <w:rPr>
                <w:b/>
                <w:color w:val="FFFFFF" w:themeColor="background1"/>
              </w:rPr>
              <w:t>Persoonsinformatie</w:t>
            </w:r>
          </w:p>
        </w:tc>
      </w:tr>
      <w:tr w:rsidR="00451513" w14:paraId="7469E54D" w14:textId="77777777" w:rsidTr="00D3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</w:tcPr>
          <w:p w14:paraId="7001C9AD" w14:textId="77777777" w:rsidR="00451513" w:rsidRDefault="00451513" w:rsidP="00D929A7">
            <w:r>
              <w:t>Organisatie</w:t>
            </w:r>
          </w:p>
        </w:tc>
        <w:tc>
          <w:tcPr>
            <w:tcW w:w="3360" w:type="pct"/>
          </w:tcPr>
          <w:p w14:paraId="0FA2D249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513" w14:paraId="7CCC81CC" w14:textId="77777777" w:rsidTr="00D3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</w:tcPr>
          <w:p w14:paraId="1D8EB050" w14:textId="77777777" w:rsidR="00451513" w:rsidRDefault="00451513" w:rsidP="00D929A7">
            <w:r>
              <w:t>Naam beoordelaar</w:t>
            </w:r>
          </w:p>
        </w:tc>
        <w:tc>
          <w:tcPr>
            <w:tcW w:w="3360" w:type="pct"/>
          </w:tcPr>
          <w:p w14:paraId="060EB1ED" w14:textId="77777777" w:rsidR="00451513" w:rsidRPr="007D336C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513" w14:paraId="3CE2F2D7" w14:textId="77777777" w:rsidTr="00D3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</w:tcPr>
          <w:p w14:paraId="4C9C71DC" w14:textId="77777777" w:rsidR="00451513" w:rsidRDefault="00451513" w:rsidP="00D929A7">
            <w:r>
              <w:t>Functie</w:t>
            </w:r>
          </w:p>
        </w:tc>
        <w:tc>
          <w:tcPr>
            <w:tcW w:w="3360" w:type="pct"/>
          </w:tcPr>
          <w:p w14:paraId="28C8DD6A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48D843" w14:textId="7A6CBA66" w:rsidR="00451513" w:rsidRDefault="00451513" w:rsidP="00451513">
      <w:pPr>
        <w:spacing w:after="160" w:line="259" w:lineRule="auto"/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51513" w14:paraId="34644B95" w14:textId="77777777" w:rsidTr="0022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56355B"/>
          </w:tcPr>
          <w:p w14:paraId="41F3788B" w14:textId="77777777" w:rsidR="00451513" w:rsidRPr="00AC3DB8" w:rsidRDefault="00451513" w:rsidP="00D929A7">
            <w:pPr>
              <w:rPr>
                <w:b/>
              </w:rPr>
            </w:pPr>
            <w:r w:rsidRPr="00226992">
              <w:rPr>
                <w:b/>
                <w:color w:val="FFFFFF" w:themeColor="background1"/>
              </w:rPr>
              <w:t>Ervaring</w:t>
            </w:r>
          </w:p>
        </w:tc>
      </w:tr>
      <w:tr w:rsidR="00451513" w14:paraId="1AD5B97A" w14:textId="77777777" w:rsidTr="0045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B459DD" w14:textId="77777777" w:rsidR="00451513" w:rsidRDefault="00451513" w:rsidP="00D929A7">
            <w:r>
              <w:t>Studie/werkervaring</w:t>
            </w:r>
          </w:p>
        </w:tc>
        <w:tc>
          <w:tcPr>
            <w:tcW w:w="6090" w:type="dxa"/>
          </w:tcPr>
          <w:p w14:paraId="4FE838BE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513" w14:paraId="7D1E5174" w14:textId="77777777" w:rsidTr="0045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3938BE" w14:textId="77777777" w:rsidR="00451513" w:rsidRDefault="00451513" w:rsidP="00D929A7">
            <w:r>
              <w:t>Ervaring als beoordelaar</w:t>
            </w:r>
          </w:p>
        </w:tc>
        <w:tc>
          <w:tcPr>
            <w:tcW w:w="6090" w:type="dxa"/>
          </w:tcPr>
          <w:p w14:paraId="72428612" w14:textId="77777777" w:rsidR="00451513" w:rsidRPr="007D336C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837E034" w14:textId="5784AD13" w:rsidR="00451513" w:rsidRDefault="00451513" w:rsidP="00451513">
      <w:pPr>
        <w:spacing w:after="160" w:line="259" w:lineRule="auto"/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51513" w14:paraId="6F5C8E1E" w14:textId="77777777" w:rsidTr="0022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56355B"/>
          </w:tcPr>
          <w:p w14:paraId="1608EC43" w14:textId="77777777" w:rsidR="00451513" w:rsidRPr="00AC3DB8" w:rsidRDefault="00451513" w:rsidP="00D929A7">
            <w:pPr>
              <w:rPr>
                <w:b/>
              </w:rPr>
            </w:pPr>
            <w:r w:rsidRPr="00226992">
              <w:rPr>
                <w:b/>
                <w:color w:val="FFFFFF" w:themeColor="background1"/>
              </w:rPr>
              <w:t>Deskundigheidsverklaring</w:t>
            </w:r>
          </w:p>
        </w:tc>
      </w:tr>
      <w:tr w:rsidR="00451513" w14:paraId="6D014036" w14:textId="77777777" w:rsidTr="0045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auto"/>
          </w:tcPr>
          <w:p w14:paraId="4CC5158D" w14:textId="77777777" w:rsidR="00451513" w:rsidRDefault="00451513" w:rsidP="00D929A7">
            <w:r>
              <w:t>Ik verklaar op grond van werkervaring en/of studie hierbij mijn deskundigheid:</w:t>
            </w:r>
          </w:p>
          <w:p w14:paraId="3FD8976B" w14:textId="77777777" w:rsidR="00451513" w:rsidRDefault="00451513" w:rsidP="00451513">
            <w:pPr>
              <w:pStyle w:val="ListParagraph"/>
              <w:numPr>
                <w:ilvl w:val="0"/>
                <w:numId w:val="8"/>
              </w:numPr>
            </w:pPr>
            <w:r>
              <w:t>op het gebied van het beoordelen van studenten;</w:t>
            </w:r>
          </w:p>
          <w:p w14:paraId="7335AB80" w14:textId="77777777" w:rsidR="00451513" w:rsidRDefault="00451513" w:rsidP="00451513">
            <w:pPr>
              <w:pStyle w:val="ListParagraph"/>
              <w:numPr>
                <w:ilvl w:val="0"/>
                <w:numId w:val="8"/>
              </w:numPr>
            </w:pPr>
            <w:r>
              <w:t>met betrekking tot de inhoud van bovengenoemde kwalificatiedossiers.</w:t>
            </w:r>
          </w:p>
        </w:tc>
      </w:tr>
      <w:tr w:rsidR="00451513" w14:paraId="13E54562" w14:textId="77777777" w:rsidTr="0045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95B6A" w14:textId="77777777" w:rsidR="00451513" w:rsidRDefault="00451513" w:rsidP="00D929A7">
            <w:r>
              <w:t>Datum</w:t>
            </w:r>
          </w:p>
        </w:tc>
        <w:tc>
          <w:tcPr>
            <w:tcW w:w="6090" w:type="dxa"/>
          </w:tcPr>
          <w:p w14:paraId="5604DED4" w14:textId="77777777" w:rsidR="00451513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513" w14:paraId="7309DD4B" w14:textId="77777777" w:rsidTr="0045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A37653" w14:textId="77777777" w:rsidR="00451513" w:rsidRDefault="00451513" w:rsidP="00D929A7">
            <w:r>
              <w:t>Plaatsnaam</w:t>
            </w:r>
          </w:p>
        </w:tc>
        <w:tc>
          <w:tcPr>
            <w:tcW w:w="6090" w:type="dxa"/>
          </w:tcPr>
          <w:p w14:paraId="62FF310E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513" w14:paraId="2678F69E" w14:textId="77777777" w:rsidTr="0045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7B8613" w14:textId="77777777" w:rsidR="00451513" w:rsidRDefault="00451513" w:rsidP="00D929A7">
            <w:r>
              <w:t>Handtekening beoordelaar</w:t>
            </w:r>
          </w:p>
        </w:tc>
        <w:tc>
          <w:tcPr>
            <w:tcW w:w="6090" w:type="dxa"/>
          </w:tcPr>
          <w:p w14:paraId="09D35C40" w14:textId="77777777" w:rsidR="00451513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C86B275" w14:textId="77777777" w:rsidR="00451513" w:rsidRPr="007D336C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7F0A020" w14:textId="7E8EFE37" w:rsidR="00451513" w:rsidRDefault="00451513" w:rsidP="00451513">
      <w:pPr>
        <w:spacing w:after="160" w:line="259" w:lineRule="auto"/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51513" w:rsidRPr="00AC3DB8" w14:paraId="79662091" w14:textId="77777777" w:rsidTr="0022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56355B"/>
          </w:tcPr>
          <w:p w14:paraId="653D3D50" w14:textId="77777777" w:rsidR="00451513" w:rsidRPr="00AC3DB8" w:rsidRDefault="00451513" w:rsidP="00D929A7">
            <w:pPr>
              <w:rPr>
                <w:b/>
              </w:rPr>
            </w:pPr>
            <w:r w:rsidRPr="00226992">
              <w:rPr>
                <w:b/>
                <w:color w:val="FFFFFF" w:themeColor="background1"/>
              </w:rPr>
              <w:t>Akkoord examencommissie</w:t>
            </w:r>
          </w:p>
        </w:tc>
      </w:tr>
      <w:tr w:rsidR="00451513" w14:paraId="427B0B42" w14:textId="77777777" w:rsidTr="0045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FC5A34" w14:textId="77777777" w:rsidR="00451513" w:rsidRDefault="00451513" w:rsidP="00D929A7">
            <w:r>
              <w:t>Datum</w:t>
            </w:r>
          </w:p>
        </w:tc>
        <w:tc>
          <w:tcPr>
            <w:tcW w:w="6090" w:type="dxa"/>
          </w:tcPr>
          <w:p w14:paraId="351D5CBA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513" w14:paraId="1A50A7E3" w14:textId="77777777" w:rsidTr="0045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6BCBF4" w14:textId="77777777" w:rsidR="00451513" w:rsidRDefault="00451513" w:rsidP="00D929A7">
            <w:r>
              <w:t>Plaatsnaam</w:t>
            </w:r>
          </w:p>
        </w:tc>
        <w:tc>
          <w:tcPr>
            <w:tcW w:w="6090" w:type="dxa"/>
          </w:tcPr>
          <w:p w14:paraId="137C157A" w14:textId="77777777" w:rsidR="00451513" w:rsidRDefault="00451513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513" w:rsidRPr="007D336C" w14:paraId="7FB6E7DA" w14:textId="77777777" w:rsidTr="0045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457CA5" w14:textId="77777777" w:rsidR="00451513" w:rsidRDefault="00451513" w:rsidP="00D929A7">
            <w:r>
              <w:t>Handtekening examencommissie</w:t>
            </w:r>
          </w:p>
        </w:tc>
        <w:tc>
          <w:tcPr>
            <w:tcW w:w="6090" w:type="dxa"/>
          </w:tcPr>
          <w:p w14:paraId="3BCB7CDD" w14:textId="77777777" w:rsidR="00451513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20999" w14:textId="77777777" w:rsidR="00451513" w:rsidRPr="007D336C" w:rsidRDefault="00451513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BB72E0" w14:textId="77777777" w:rsidR="00451513" w:rsidRPr="002B4260" w:rsidRDefault="00451513" w:rsidP="00451513">
      <w:pPr>
        <w:spacing w:after="160" w:line="259" w:lineRule="auto"/>
      </w:pPr>
    </w:p>
    <w:sectPr w:rsidR="00451513" w:rsidRPr="002B4260" w:rsidSect="00556A1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DCAD" w14:textId="77777777" w:rsidR="00F503A4" w:rsidRDefault="00F503A4" w:rsidP="00910A2E">
      <w:pPr>
        <w:spacing w:line="240" w:lineRule="auto"/>
      </w:pPr>
      <w:r>
        <w:separator/>
      </w:r>
    </w:p>
  </w:endnote>
  <w:endnote w:type="continuationSeparator" w:id="0">
    <w:p w14:paraId="1ABFF675" w14:textId="77777777" w:rsidR="00F503A4" w:rsidRDefault="00F503A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D966" w14:textId="32A79515" w:rsidR="0017583A" w:rsidRDefault="0017583A" w:rsidP="0069446E">
    <w:pPr>
      <w:pStyle w:val="Footer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5B1EF7BA" wp14:editId="4E12868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5D77C7" w:rsidRPr="005D77C7">
      <w:t>Deskundigheidsverklaring beoordelaar</w:t>
    </w:r>
    <w:r>
      <w:tab/>
    </w:r>
    <w:r w:rsidR="00556A11">
      <w:rPr>
        <w:szCs w:val="16"/>
      </w:rPr>
      <w:fldChar w:fldCharType="begin"/>
    </w:r>
    <w:r w:rsidR="00556A11">
      <w:rPr>
        <w:szCs w:val="16"/>
      </w:rPr>
      <w:instrText>PAGE</w:instrText>
    </w:r>
    <w:r w:rsidR="00556A11">
      <w:rPr>
        <w:szCs w:val="16"/>
      </w:rPr>
      <w:fldChar w:fldCharType="separate"/>
    </w:r>
    <w:r w:rsidR="00556A11">
      <w:rPr>
        <w:szCs w:val="16"/>
      </w:rPr>
      <w:t>2</w:t>
    </w:r>
    <w:r w:rsidR="00556A11">
      <w:rPr>
        <w:szCs w:val="16"/>
      </w:rPr>
      <w:fldChar w:fldCharType="end"/>
    </w:r>
    <w:r w:rsidR="00556A11">
      <w:rPr>
        <w:szCs w:val="16"/>
      </w:rPr>
      <w:t>/</w:t>
    </w:r>
    <w:r w:rsidR="00556A11">
      <w:rPr>
        <w:szCs w:val="16"/>
      </w:rPr>
      <w:fldChar w:fldCharType="begin"/>
    </w:r>
    <w:r w:rsidR="00556A11">
      <w:rPr>
        <w:szCs w:val="16"/>
      </w:rPr>
      <w:instrText>NUMPAGES</w:instrText>
    </w:r>
    <w:r w:rsidR="00556A11">
      <w:rPr>
        <w:szCs w:val="16"/>
      </w:rPr>
      <w:fldChar w:fldCharType="separate"/>
    </w:r>
    <w:r w:rsidR="00556A11">
      <w:rPr>
        <w:szCs w:val="16"/>
      </w:rPr>
      <w:t>3</w:t>
    </w:r>
    <w:r w:rsidR="00556A11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A52A" w14:textId="77777777" w:rsidR="00F503A4" w:rsidRDefault="00F503A4" w:rsidP="00910A2E">
      <w:pPr>
        <w:spacing w:line="240" w:lineRule="auto"/>
      </w:pPr>
      <w:r>
        <w:separator/>
      </w:r>
    </w:p>
  </w:footnote>
  <w:footnote w:type="continuationSeparator" w:id="0">
    <w:p w14:paraId="612CED55" w14:textId="77777777" w:rsidR="00F503A4" w:rsidRDefault="00F503A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A876" w14:textId="74B89CF1" w:rsidR="0017583A" w:rsidRPr="00451513" w:rsidRDefault="0017583A" w:rsidP="00451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6194"/>
    <w:multiLevelType w:val="hybridMultilevel"/>
    <w:tmpl w:val="47F4E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04960">
    <w:abstractNumId w:val="0"/>
  </w:num>
  <w:num w:numId="2" w16cid:durableId="1577931409">
    <w:abstractNumId w:val="2"/>
  </w:num>
  <w:num w:numId="3" w16cid:durableId="2031490154">
    <w:abstractNumId w:val="6"/>
  </w:num>
  <w:num w:numId="4" w16cid:durableId="2078626786">
    <w:abstractNumId w:val="4"/>
  </w:num>
  <w:num w:numId="5" w16cid:durableId="260067228">
    <w:abstractNumId w:val="5"/>
  </w:num>
  <w:num w:numId="6" w16cid:durableId="1396197696">
    <w:abstractNumId w:val="3"/>
  </w:num>
  <w:num w:numId="7" w16cid:durableId="314650773">
    <w:abstractNumId w:val="1"/>
  </w:num>
  <w:num w:numId="8" w16cid:durableId="158691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95F6E"/>
    <w:rsid w:val="000B3B21"/>
    <w:rsid w:val="000C018E"/>
    <w:rsid w:val="000D2E9F"/>
    <w:rsid w:val="0017583A"/>
    <w:rsid w:val="001763E3"/>
    <w:rsid w:val="001A5529"/>
    <w:rsid w:val="001A7D8A"/>
    <w:rsid w:val="001F5A9F"/>
    <w:rsid w:val="00226992"/>
    <w:rsid w:val="0023055E"/>
    <w:rsid w:val="00237180"/>
    <w:rsid w:val="002447F3"/>
    <w:rsid w:val="0026276D"/>
    <w:rsid w:val="00277CF8"/>
    <w:rsid w:val="00285DE1"/>
    <w:rsid w:val="002A74C1"/>
    <w:rsid w:val="002B4260"/>
    <w:rsid w:val="002D7429"/>
    <w:rsid w:val="002D7E3D"/>
    <w:rsid w:val="00383605"/>
    <w:rsid w:val="00424AEA"/>
    <w:rsid w:val="0044183D"/>
    <w:rsid w:val="00451513"/>
    <w:rsid w:val="00453FAC"/>
    <w:rsid w:val="00544045"/>
    <w:rsid w:val="00556A11"/>
    <w:rsid w:val="00581D92"/>
    <w:rsid w:val="00594DA0"/>
    <w:rsid w:val="005D77C7"/>
    <w:rsid w:val="006069E2"/>
    <w:rsid w:val="006424E4"/>
    <w:rsid w:val="0069446E"/>
    <w:rsid w:val="006B5218"/>
    <w:rsid w:val="00730F2F"/>
    <w:rsid w:val="007712CA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9471C"/>
    <w:rsid w:val="00996768"/>
    <w:rsid w:val="009A2479"/>
    <w:rsid w:val="00A10C66"/>
    <w:rsid w:val="00A266FE"/>
    <w:rsid w:val="00A856EA"/>
    <w:rsid w:val="00A92E1D"/>
    <w:rsid w:val="00AA3AF9"/>
    <w:rsid w:val="00AC1113"/>
    <w:rsid w:val="00AD3CA8"/>
    <w:rsid w:val="00B8218E"/>
    <w:rsid w:val="00B9493B"/>
    <w:rsid w:val="00BE16DC"/>
    <w:rsid w:val="00C02B53"/>
    <w:rsid w:val="00C84117"/>
    <w:rsid w:val="00C93A88"/>
    <w:rsid w:val="00CB045F"/>
    <w:rsid w:val="00CB3D2A"/>
    <w:rsid w:val="00CE1BE8"/>
    <w:rsid w:val="00D26CD4"/>
    <w:rsid w:val="00D366A0"/>
    <w:rsid w:val="00D46F78"/>
    <w:rsid w:val="00E20EB2"/>
    <w:rsid w:val="00E24C05"/>
    <w:rsid w:val="00E549BE"/>
    <w:rsid w:val="00E63944"/>
    <w:rsid w:val="00EC4011"/>
    <w:rsid w:val="00F21B9C"/>
    <w:rsid w:val="00F314EA"/>
    <w:rsid w:val="00F43BFF"/>
    <w:rsid w:val="00F503A4"/>
    <w:rsid w:val="00F86F0C"/>
    <w:rsid w:val="00FA468C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66A0A7"/>
  <w15:chartTrackingRefBased/>
  <w15:docId w15:val="{9E3B7911-ED57-403D-AF0B-3493649B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23f7a5a-c3ea-4cdd-a6d3-9a61a1c3f194">
      <UserInfo>
        <DisplayName/>
        <AccountId xsi:nil="true"/>
        <AccountType/>
      </UserInfo>
    </SharedWithUsers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212DEF-F672-450B-B9A7-E1520B623E90}"/>
</file>

<file path=customXml/itemProps3.xml><?xml version="1.0" encoding="utf-8"?>
<ds:datastoreItem xmlns:ds="http://schemas.openxmlformats.org/officeDocument/2006/customXml" ds:itemID="{4F9DA8A6-91F7-4AA2-A174-EBF1EBE5FF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FDD127-310A-4FE1-A01C-FCE5A2DD9586}">
  <ds:schemaRefs>
    <ds:schemaRef ds:uri="http://schemas.microsoft.com/office/2006/documentManagement/types"/>
    <ds:schemaRef ds:uri="http://schemas.microsoft.com/office/infopath/2007/PartnerControls"/>
    <ds:schemaRef ds:uri="f727df04-93ba-4323-ac4e-e4cf5a7715c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5c6331a-2a23-464e-9aa5-03df216f8e9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Deskundigheidsverklaring%20beoordelaar.dotx</Template>
  <TotalTime>9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Maurits Feijen</cp:lastModifiedBy>
  <cp:revision>2</cp:revision>
  <dcterms:created xsi:type="dcterms:W3CDTF">2022-05-18T07:43:00Z</dcterms:created>
  <dcterms:modified xsi:type="dcterms:W3CDTF">2022-05-18T07:43:00Z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11457300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